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confirm the receipt of your application. You can download your application as a PDF file under the heading «Documents». 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Kind regards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6840" distB="118110" distL="116840" distR="11811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6840" distB="118110" distL="11620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77</TotalTime>
  <Application>LibreOffice/7.4.2.3$Linux_X86_64 LibreOffice_project/40$Build-3</Application>
  <AppVersion>15.0000</AppVersion>
  <Pages>1</Pages>
  <Words>84</Words>
  <Characters>548</Characters>
  <CharactersWithSpaces>636</CharactersWithSpaces>
  <Paragraphs>15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2022-09-29T06:20:00Z</dcterms:created>
  <dc:creator>Marie Steck</dc:creator>
  <dc:description/>
  <dc:language>de-CH</dc:language>
  <cp:lastModifiedBy/>
  <cp:lastPrinted>2021-01-15T08:57:00Z</cp:lastPrinted>
  <dcterms:modified xsi:type="dcterms:W3CDTF">2022-10-20T15:44:43Z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